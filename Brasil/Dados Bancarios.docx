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3D386" w14:textId="56119FA4" w:rsidR="0042154A" w:rsidRPr="0042154A" w:rsidRDefault="0042154A" w:rsidP="0042154A">
      <w:pPr>
        <w:pStyle w:val="Title"/>
        <w:rPr>
          <w:lang w:val="pt-BR"/>
        </w:rPr>
      </w:pPr>
      <w:r w:rsidRPr="0042154A">
        <w:rPr>
          <w:lang w:val="pt-BR"/>
        </w:rPr>
        <w:t>Dados Bancários</w:t>
      </w:r>
    </w:p>
    <w:p w14:paraId="71C3D3D6" w14:textId="3A9820EC" w:rsidR="00A12D1E" w:rsidRDefault="0042154A" w:rsidP="0042154A">
      <w:pPr>
        <w:pStyle w:val="Heading3"/>
        <w:rPr>
          <w:lang w:val="pt-BR"/>
        </w:rPr>
      </w:pPr>
      <w:r w:rsidRPr="0042154A">
        <w:rPr>
          <w:lang w:val="pt-BR"/>
        </w:rPr>
        <w:t>Deva Subasic de Azevedo</w:t>
      </w:r>
    </w:p>
    <w:p w14:paraId="6E20C8FF" w14:textId="3F85A531" w:rsidR="0042154A" w:rsidRDefault="0042154A" w:rsidP="0042154A">
      <w:pPr>
        <w:pStyle w:val="Heading3"/>
        <w:rPr>
          <w:lang w:val="pt-BR"/>
        </w:rPr>
      </w:pPr>
      <w:r>
        <w:rPr>
          <w:lang w:val="pt-BR"/>
        </w:rPr>
        <w:t>Banco Bradesco</w:t>
      </w:r>
    </w:p>
    <w:p w14:paraId="17B4516A" w14:textId="30AD40B8" w:rsidR="0042154A" w:rsidRDefault="0042154A" w:rsidP="0042154A">
      <w:pPr>
        <w:pStyle w:val="Heading3"/>
        <w:rPr>
          <w:lang w:val="pt-BR"/>
        </w:rPr>
      </w:pPr>
      <w:r>
        <w:rPr>
          <w:lang w:val="pt-BR"/>
        </w:rPr>
        <w:t>Agência: 1763</w:t>
      </w:r>
    </w:p>
    <w:p w14:paraId="4245B11B" w14:textId="296F215C" w:rsidR="0042154A" w:rsidRPr="0042154A" w:rsidRDefault="0042154A" w:rsidP="0042154A">
      <w:pPr>
        <w:pStyle w:val="Heading3"/>
        <w:rPr>
          <w:lang w:val="pt-BR"/>
        </w:rPr>
      </w:pPr>
      <w:r>
        <w:rPr>
          <w:lang w:val="pt-BR"/>
        </w:rPr>
        <w:t>Conta Corrente: 0112508-7</w:t>
      </w:r>
    </w:p>
    <w:p w14:paraId="431FEB71" w14:textId="77777777" w:rsidR="0042154A" w:rsidRPr="0042154A" w:rsidRDefault="0042154A" w:rsidP="00E33846">
      <w:pPr>
        <w:rPr>
          <w:lang w:val="pt-BR"/>
        </w:rPr>
      </w:pPr>
    </w:p>
    <w:sectPr w:rsidR="0042154A" w:rsidRPr="0042154A" w:rsidSect="000D28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42FA"/>
    <w:multiLevelType w:val="hybridMultilevel"/>
    <w:tmpl w:val="83F86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A5471"/>
    <w:multiLevelType w:val="hybridMultilevel"/>
    <w:tmpl w:val="8180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060"/>
    <w:multiLevelType w:val="multilevel"/>
    <w:tmpl w:val="1F3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75DA0"/>
    <w:multiLevelType w:val="multilevel"/>
    <w:tmpl w:val="2F22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128BC"/>
    <w:multiLevelType w:val="hybridMultilevel"/>
    <w:tmpl w:val="CDFC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C325D"/>
    <w:multiLevelType w:val="multilevel"/>
    <w:tmpl w:val="A0F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59796">
    <w:abstractNumId w:val="0"/>
  </w:num>
  <w:num w:numId="2" w16cid:durableId="184638353">
    <w:abstractNumId w:val="1"/>
  </w:num>
  <w:num w:numId="3" w16cid:durableId="1897012177">
    <w:abstractNumId w:val="4"/>
  </w:num>
  <w:num w:numId="4" w16cid:durableId="186262537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3229336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0442423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83278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0043896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796485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331935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72844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070638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036606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335325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51794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69501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732534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903827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7224869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4616295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5977894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508775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527201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545235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85807865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753782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581734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913097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047171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A"/>
    <w:rsid w:val="000D289A"/>
    <w:rsid w:val="0042154A"/>
    <w:rsid w:val="006C7675"/>
    <w:rsid w:val="006F62D2"/>
    <w:rsid w:val="00806A15"/>
    <w:rsid w:val="008E1FB8"/>
    <w:rsid w:val="00926647"/>
    <w:rsid w:val="00945493"/>
    <w:rsid w:val="009D1F5D"/>
    <w:rsid w:val="009F4941"/>
    <w:rsid w:val="00A12D1E"/>
    <w:rsid w:val="00B07E1C"/>
    <w:rsid w:val="00BB34FE"/>
    <w:rsid w:val="00C063FB"/>
    <w:rsid w:val="00C82411"/>
    <w:rsid w:val="00DD2A5F"/>
    <w:rsid w:val="00E33846"/>
    <w:rsid w:val="00E82C62"/>
    <w:rsid w:val="00F13397"/>
    <w:rsid w:val="00F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63329"/>
  <w15:chartTrackingRefBased/>
  <w15:docId w15:val="{842B71FC-3C05-934A-A67A-9FF9A610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62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C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6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2C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2C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384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4FE"/>
    <w:rPr>
      <w:rFonts w:asciiTheme="majorHAnsi" w:eastAsiaTheme="majorEastAsia" w:hAnsiTheme="majorHAnsi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f/Library/Group%20Containers/UBF8T346G9.Office/User%20Content.localized/Templates.localized/Raf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Raf.dotm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Peixoto de Azevedo</dc:creator>
  <cp:keywords/>
  <dc:description/>
  <cp:lastModifiedBy>Rafael Azevedo</cp:lastModifiedBy>
  <cp:revision>1</cp:revision>
  <dcterms:created xsi:type="dcterms:W3CDTF">2024-08-19T01:44:00Z</dcterms:created>
  <dcterms:modified xsi:type="dcterms:W3CDTF">2024-08-19T01:47:00Z</dcterms:modified>
</cp:coreProperties>
</file>