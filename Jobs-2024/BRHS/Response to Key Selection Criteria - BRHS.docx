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405" w14:textId="1C7941F0" w:rsidR="00A12D1E" w:rsidRDefault="00633EEA" w:rsidP="00633EEA">
      <w:pPr>
        <w:pStyle w:val="Title"/>
      </w:pPr>
      <w:r>
        <w:t>Response to Key Selection Criteria</w:t>
      </w:r>
    </w:p>
    <w:p w14:paraId="62D3E7F8" w14:textId="4B2BDC10" w:rsidR="00633EEA" w:rsidRDefault="00633EEA" w:rsidP="00E33846">
      <w:r>
        <w:t>Dr Deva Subasic de Azevedo</w:t>
      </w:r>
    </w:p>
    <w:p w14:paraId="3BCBEF86" w14:textId="3F2AFB42" w:rsidR="00633EEA" w:rsidRDefault="00633EEA" w:rsidP="00E33846">
      <w:r>
        <w:t xml:space="preserve">Ref: </w:t>
      </w:r>
      <w:r w:rsidRPr="00633EEA">
        <w:t>PGY2 Hospital Medical Officer</w:t>
      </w:r>
      <w:r>
        <w:t xml:space="preserve"> 2025</w:t>
      </w:r>
    </w:p>
    <w:p w14:paraId="7A565D55" w14:textId="77777777" w:rsidR="00633EEA" w:rsidRDefault="00633EEA" w:rsidP="00633EEA">
      <w:pPr>
        <w:pStyle w:val="Heading1"/>
      </w:pPr>
      <w:r>
        <w:t>Qualifications and Experience</w:t>
      </w:r>
    </w:p>
    <w:p w14:paraId="5E47778B" w14:textId="428A7AEB" w:rsidR="00633EEA" w:rsidRDefault="00633EEA" w:rsidP="00633EEA">
      <w:pPr>
        <w:pStyle w:val="Heading3"/>
      </w:pPr>
      <w:r>
        <w:t xml:space="preserve">1. </w:t>
      </w:r>
      <w:r>
        <w:t>Bachelor or Medicine and Bachelor of Surgery (or equivalent), Post Graduate year 2</w:t>
      </w:r>
    </w:p>
    <w:p w14:paraId="38DA883E" w14:textId="5AB38BBF" w:rsidR="00633EEA" w:rsidRDefault="00633EEA" w:rsidP="00633EEA">
      <w:r w:rsidRPr="00633EEA">
        <w:t>I graduated as a Doctor of Medicine at the University of Banja Luka, Bosnia and Herzegovina</w:t>
      </w:r>
      <w:r>
        <w:t>,</w:t>
      </w:r>
      <w:r w:rsidRPr="00633EEA">
        <w:t xml:space="preserve"> and I am following AHPRA’s standard pathway.</w:t>
      </w:r>
    </w:p>
    <w:p w14:paraId="6722C240" w14:textId="234FE6E4" w:rsidR="00633EEA" w:rsidRPr="00633EEA" w:rsidRDefault="00633EEA" w:rsidP="00633EEA">
      <w:r>
        <w:t>I have completed a 4-year postgraduate residency program and have since worked for 5+ years in Emergency Medicine and 15+ years in Intensive Care in Brazil</w:t>
      </w:r>
      <w:r>
        <w:t>.</w:t>
      </w:r>
    </w:p>
    <w:p w14:paraId="76C1FE76" w14:textId="26A2F054" w:rsidR="00633EEA" w:rsidRDefault="00633EEA" w:rsidP="00633EEA">
      <w:pPr>
        <w:pStyle w:val="Heading3"/>
      </w:pPr>
      <w:r>
        <w:t xml:space="preserve">2. </w:t>
      </w:r>
      <w:r>
        <w:t>Current AHPRA General registration or eligible for Provisional or Limited registration</w:t>
      </w:r>
    </w:p>
    <w:p w14:paraId="494716BA" w14:textId="034A3AAD" w:rsidR="00633EEA" w:rsidRPr="00633EEA" w:rsidRDefault="00633EEA" w:rsidP="00633EEA">
      <w:r>
        <w:t>I have passed the AMC Part 1 (MCQ) exam and the OET English exam, which enables me to obtain limited registration by AHPRA</w:t>
      </w:r>
      <w:r>
        <w:t xml:space="preserve">. </w:t>
      </w:r>
      <w:r w:rsidR="00DA73CA">
        <w:t xml:space="preserve">I currently work in Intensive Care and Emergency Medicine and </w:t>
      </w:r>
      <w:r w:rsidR="00DA73CA" w:rsidRPr="00DA73CA">
        <w:t>remain compliant with AHPRA’s recency of practice standards</w:t>
      </w:r>
      <w:r w:rsidR="00DA73CA">
        <w:t>.</w:t>
      </w:r>
    </w:p>
    <w:p w14:paraId="0B4BF573" w14:textId="77777777" w:rsidR="00633EEA" w:rsidRDefault="00633EEA" w:rsidP="00633EEA">
      <w:pPr>
        <w:pStyle w:val="Heading1"/>
      </w:pPr>
      <w:r>
        <w:t>Skills, Knowledge and Attributes</w:t>
      </w:r>
    </w:p>
    <w:p w14:paraId="499785E5" w14:textId="17167DA2" w:rsidR="00DA73CA" w:rsidRPr="00DA73CA" w:rsidRDefault="002D2B3E" w:rsidP="00DA73CA">
      <w:pPr>
        <w:pStyle w:val="Heading3"/>
      </w:pPr>
      <w:r>
        <w:t xml:space="preserve">G </w:t>
      </w:r>
      <w:r w:rsidR="00DA73CA">
        <w:t xml:space="preserve">1. Provide safe and accurate medical assessments </w:t>
      </w:r>
      <w:r w:rsidR="00DA73CA">
        <w:t xml:space="preserve">in conjunction with </w:t>
      </w:r>
      <w:r w:rsidR="00DA73CA">
        <w:t>a</w:t>
      </w:r>
      <w:r w:rsidR="00DA73CA">
        <w:t xml:space="preserve"> multidisciplinary team</w:t>
      </w:r>
      <w:r w:rsidR="00DA73CA">
        <w:t>.</w:t>
      </w:r>
    </w:p>
    <w:p w14:paraId="1A7C6471" w14:textId="0AC275CB" w:rsidR="002D2B3E" w:rsidRPr="00B8269A" w:rsidRDefault="002D2B3E" w:rsidP="00B8269A">
      <w:r w:rsidRPr="00B8269A">
        <w:t>I am highly proficient in providing safe and accurate medical assessments within multidisciplinary team environment</w:t>
      </w:r>
      <w:r w:rsidRPr="00B8269A">
        <w:t>s</w:t>
      </w:r>
      <w:r w:rsidRPr="00B8269A">
        <w:t xml:space="preserve">.  A strong example of this was during my time at </w:t>
      </w:r>
      <w:r w:rsidRPr="00B8269A">
        <w:t xml:space="preserve">General Hospital </w:t>
      </w:r>
      <w:proofErr w:type="spellStart"/>
      <w:r w:rsidRPr="00B8269A">
        <w:t>Pedreira</w:t>
      </w:r>
      <w:proofErr w:type="spellEnd"/>
      <w:r w:rsidRPr="00B8269A">
        <w:t xml:space="preserve"> </w:t>
      </w:r>
      <w:r w:rsidRPr="00B8269A">
        <w:t xml:space="preserve">in the </w:t>
      </w:r>
      <w:r w:rsidRPr="00B8269A">
        <w:t>Emergency</w:t>
      </w:r>
      <w:r w:rsidRPr="00B8269A">
        <w:t xml:space="preserve"> department.</w:t>
      </w:r>
    </w:p>
    <w:p w14:paraId="3FC2C1F6" w14:textId="31B1B933" w:rsidR="002D2B3E" w:rsidRPr="00B8269A" w:rsidRDefault="002D2B3E" w:rsidP="00B8269A">
      <w:r w:rsidRPr="00B8269A">
        <w:rPr>
          <w:b/>
          <w:bCs/>
        </w:rPr>
        <w:t>Situation:</w:t>
      </w:r>
      <w:r w:rsidRPr="00B8269A">
        <w:t xml:space="preserve"> We frequently encountered complex cases requiring input from various specialists. One </w:t>
      </w:r>
      <w:proofErr w:type="gramStart"/>
      <w:r w:rsidRPr="00B8269A">
        <w:t>particular case</w:t>
      </w:r>
      <w:proofErr w:type="gramEnd"/>
      <w:r w:rsidRPr="00B8269A">
        <w:t xml:space="preserve"> involved a </w:t>
      </w:r>
      <w:r w:rsidRPr="00B8269A">
        <w:t>42-</w:t>
      </w:r>
      <w:r w:rsidRPr="00B8269A">
        <w:t xml:space="preserve">year-old patient presenting with </w:t>
      </w:r>
      <w:r w:rsidRPr="00B8269A">
        <w:t>a headache.</w:t>
      </w:r>
      <w:r w:rsidRPr="00B8269A">
        <w:t xml:space="preserve"> Initial examination suggested </w:t>
      </w:r>
      <w:r w:rsidR="00B8269A" w:rsidRPr="00B8269A">
        <w:t xml:space="preserve">subarachnoid </w:t>
      </w:r>
      <w:proofErr w:type="spellStart"/>
      <w:r w:rsidR="00B8269A" w:rsidRPr="00B8269A">
        <w:t>hemorrhage</w:t>
      </w:r>
      <w:proofErr w:type="spellEnd"/>
      <w:r w:rsidRPr="00B8269A">
        <w:t>, but the patient also had a history of</w:t>
      </w:r>
      <w:r w:rsidR="004F16A4" w:rsidRPr="00B8269A">
        <w:t xml:space="preserve"> migraines</w:t>
      </w:r>
      <w:r w:rsidRPr="00B8269A">
        <w:t>.</w:t>
      </w:r>
    </w:p>
    <w:p w14:paraId="4F1BB8D6" w14:textId="75EF3F4F" w:rsidR="002D2B3E" w:rsidRPr="00B8269A" w:rsidRDefault="002D2B3E" w:rsidP="00B8269A">
      <w:r w:rsidRPr="00B8269A">
        <w:rPr>
          <w:b/>
          <w:bCs/>
        </w:rPr>
        <w:t>Action:</w:t>
      </w:r>
      <w:r w:rsidRPr="00B8269A">
        <w:t xml:space="preserve"> I performed a detailed history and physical examination </w:t>
      </w:r>
      <w:r w:rsidR="004F16A4" w:rsidRPr="00B8269A">
        <w:t>and ordered a CT scan, which confirmed my initial diagnosis.</w:t>
      </w:r>
      <w:r w:rsidRPr="00B8269A">
        <w:t xml:space="preserve"> </w:t>
      </w:r>
      <w:r w:rsidR="004F16A4" w:rsidRPr="00B8269A">
        <w:t>I</w:t>
      </w:r>
      <w:r w:rsidRPr="00B8269A">
        <w:t xml:space="preserve"> consulted with </w:t>
      </w:r>
      <w:r w:rsidR="004F16A4" w:rsidRPr="00B8269A">
        <w:t>our</w:t>
      </w:r>
      <w:r w:rsidRPr="00B8269A">
        <w:t xml:space="preserve"> </w:t>
      </w:r>
      <w:r w:rsidR="004F16A4" w:rsidRPr="00B8269A">
        <w:t>neurosurgeon, explaining the patient’s situation and the CT results</w:t>
      </w:r>
      <w:r w:rsidRPr="00B8269A">
        <w:t xml:space="preserve">. </w:t>
      </w:r>
      <w:r w:rsidR="00B8269A" w:rsidRPr="00B8269A">
        <w:t>We discussed a treatment plan for the patient</w:t>
      </w:r>
      <w:r w:rsidR="00B8269A">
        <w:t>,</w:t>
      </w:r>
      <w:r w:rsidR="00B8269A" w:rsidRPr="00B8269A">
        <w:t xml:space="preserve"> and </w:t>
      </w:r>
      <w:r w:rsidR="00B8269A">
        <w:t xml:space="preserve">I </w:t>
      </w:r>
      <w:r w:rsidR="00B8269A" w:rsidRPr="00B8269A">
        <w:t>referred the patient to our ICU.</w:t>
      </w:r>
    </w:p>
    <w:p w14:paraId="334B790A" w14:textId="12B5E78A" w:rsidR="00B8269A" w:rsidRPr="00B8269A" w:rsidRDefault="002D2B3E" w:rsidP="00B8269A">
      <w:r w:rsidRPr="00B8269A">
        <w:rPr>
          <w:b/>
          <w:bCs/>
        </w:rPr>
        <w:t>Result:</w:t>
      </w:r>
      <w:r w:rsidRPr="00B8269A">
        <w:t xml:space="preserve"> Through this collaborative approach, we were able to </w:t>
      </w:r>
      <w:r w:rsidR="00B8269A" w:rsidRPr="00B8269A">
        <w:t xml:space="preserve">diagnose the patient’s subarachnoid </w:t>
      </w:r>
      <w:proofErr w:type="spellStart"/>
      <w:r w:rsidR="00B8269A" w:rsidRPr="00B8269A">
        <w:t>hemorrhage</w:t>
      </w:r>
      <w:proofErr w:type="spellEnd"/>
      <w:r w:rsidR="00B8269A" w:rsidRPr="00B8269A">
        <w:t xml:space="preserve"> accurately</w:t>
      </w:r>
      <w:r w:rsidRPr="00B8269A">
        <w:t xml:space="preserve">. The coordinated care plan, involving </w:t>
      </w:r>
      <w:r w:rsidR="00B8269A">
        <w:t>a neurosurgical procedure,</w:t>
      </w:r>
      <w:r w:rsidRPr="00B8269A">
        <w:t xml:space="preserve"> led to the patient</w:t>
      </w:r>
      <w:r w:rsidR="00897E75">
        <w:t xml:space="preserve"> not having any neurological </w:t>
      </w:r>
      <w:r w:rsidR="00897E75" w:rsidRPr="00897E75">
        <w:t>sequelae</w:t>
      </w:r>
      <w:r w:rsidRPr="00B8269A">
        <w:t xml:space="preserve">, </w:t>
      </w:r>
      <w:r w:rsidR="00B8269A">
        <w:t xml:space="preserve">and their </w:t>
      </w:r>
      <w:r w:rsidRPr="00B8269A">
        <w:t>successful discharge</w:t>
      </w:r>
      <w:r w:rsidR="00897E75">
        <w:t xml:space="preserve"> after recuperation</w:t>
      </w:r>
      <w:r w:rsidRPr="00B8269A">
        <w:t>. This experience solidified my understanding of the importance of clear communication, active listening, and respect for diverse perspectives within a multidisciplinary team to ensure safe and effective patient care.</w:t>
      </w:r>
    </w:p>
    <w:p w14:paraId="2E6F0AC6" w14:textId="4D28DA4C" w:rsidR="00DA73CA" w:rsidRDefault="00DA73CA" w:rsidP="002D2B3E">
      <w:pPr>
        <w:pStyle w:val="Heading3"/>
      </w:pPr>
      <w:r>
        <w:t>2. D</w:t>
      </w:r>
      <w:r>
        <w:t>evise and implement medical management plans</w:t>
      </w:r>
      <w:r>
        <w:t>.</w:t>
      </w:r>
    </w:p>
    <w:p w14:paraId="6555D53C" w14:textId="441DFE57" w:rsidR="00633EEA" w:rsidRDefault="00633EEA" w:rsidP="00633EEA">
      <w:r>
        <w:t>Developing ability under supervision to devise and implement medical management plans for patients, in</w:t>
      </w:r>
      <w:r w:rsidR="00DA73CA">
        <w:t xml:space="preserve"> </w:t>
      </w:r>
      <w:r>
        <w:t>conjunction with the multidisciplinary team and with support from senior medical staff.</w:t>
      </w:r>
    </w:p>
    <w:p w14:paraId="6077DD62" w14:textId="5A5EDB5D" w:rsidR="00DA73CA" w:rsidRDefault="00DA73CA" w:rsidP="00DA73CA">
      <w:pPr>
        <w:pStyle w:val="Heading3"/>
      </w:pPr>
      <w:r>
        <w:t>3. W</w:t>
      </w:r>
      <w:r w:rsidRPr="00DA73CA">
        <w:t>ork effectively with other clinicians</w:t>
      </w:r>
      <w:r>
        <w:t>.</w:t>
      </w:r>
    </w:p>
    <w:p w14:paraId="0F1E57C7" w14:textId="09CC5618" w:rsidR="00633EEA" w:rsidRDefault="00633EEA" w:rsidP="00633EEA">
      <w:r>
        <w:t>Developing ability under supervision to work effectively with other clinicians and appropriately manage</w:t>
      </w:r>
      <w:r w:rsidR="00DA73CA">
        <w:t xml:space="preserve"> </w:t>
      </w:r>
      <w:r>
        <w:t>conflicts.</w:t>
      </w:r>
    </w:p>
    <w:p w14:paraId="36B6BED6" w14:textId="334615F6" w:rsidR="00DA73CA" w:rsidRDefault="00DA73CA" w:rsidP="00DA73CA">
      <w:pPr>
        <w:pStyle w:val="Heading3"/>
      </w:pPr>
      <w:r>
        <w:t>4. P</w:t>
      </w:r>
      <w:r w:rsidRPr="00DA73CA">
        <w:t xml:space="preserve">rovide </w:t>
      </w:r>
      <w:r>
        <w:t xml:space="preserve">professionally, ethically &amp; legally principled </w:t>
      </w:r>
      <w:r w:rsidRPr="00DA73CA">
        <w:t>care centred on the patient and significant others</w:t>
      </w:r>
      <w:r>
        <w:t>.</w:t>
      </w:r>
    </w:p>
    <w:p w14:paraId="7AA991BB" w14:textId="73F53E9B" w:rsidR="00633EEA" w:rsidRDefault="00633EEA" w:rsidP="00633EEA">
      <w:r>
        <w:t xml:space="preserve">Developing </w:t>
      </w:r>
      <w:r w:rsidR="00DA73CA">
        <w:t xml:space="preserve">the </w:t>
      </w:r>
      <w:r>
        <w:t>ability under supervision to provide care that is centred on the patient and significant others, in line</w:t>
      </w:r>
      <w:r w:rsidR="00DA73CA">
        <w:t xml:space="preserve"> </w:t>
      </w:r>
      <w:r>
        <w:t>with accepted legal, professional and ethical principles.</w:t>
      </w:r>
    </w:p>
    <w:p w14:paraId="312E364F" w14:textId="1F0029E3" w:rsidR="00DA73CA" w:rsidRDefault="007D1D6C" w:rsidP="007D1D6C">
      <w:pPr>
        <w:pStyle w:val="Heading3"/>
      </w:pPr>
      <w:r>
        <w:lastRenderedPageBreak/>
        <w:t xml:space="preserve">√ </w:t>
      </w:r>
      <w:r w:rsidR="00DA73CA">
        <w:t xml:space="preserve">5. </w:t>
      </w:r>
      <w:r w:rsidR="00DA73CA">
        <w:t>Well-developed communication and interpersonal skills</w:t>
      </w:r>
    </w:p>
    <w:p w14:paraId="5E402592" w14:textId="5CFE3876" w:rsidR="00DA73CA" w:rsidRDefault="00DA73CA" w:rsidP="00DA73CA">
      <w:r>
        <w:t xml:space="preserve">In my work </w:t>
      </w:r>
      <w:r w:rsidR="009D6565">
        <w:t>in</w:t>
      </w:r>
      <w:r>
        <w:t xml:space="preserve"> </w:t>
      </w:r>
      <w:r w:rsidRPr="00482436">
        <w:t>Intensive Car</w:t>
      </w:r>
      <w:r w:rsidR="009D6565">
        <w:t>e</w:t>
      </w:r>
      <w:r>
        <w:t>, I collaborate with other colleagues and other staff</w:t>
      </w:r>
      <w:r w:rsidR="009D6565">
        <w:t>,</w:t>
      </w:r>
      <w:r>
        <w:t xml:space="preserve"> planning the treatment and length of stay of patients. </w:t>
      </w:r>
      <w:r w:rsidR="009D6565">
        <w:t>Similarly, in the Emergency Department, I routinely cooperate with nurses and other staff to provide effective assessment and treatment for patients</w:t>
      </w:r>
      <w:r w:rsidR="009D6565">
        <w:t>. In both cases,</w:t>
      </w:r>
      <w:r>
        <w:t xml:space="preserve"> I communicate with the patients</w:t>
      </w:r>
      <w:r w:rsidR="009D6565">
        <w:t xml:space="preserve"> and their</w:t>
      </w:r>
      <w:r>
        <w:t xml:space="preserve"> families to explain their current situation</w:t>
      </w:r>
      <w:r w:rsidR="009D6565">
        <w:t xml:space="preserve"> and</w:t>
      </w:r>
      <w:r>
        <w:t xml:space="preserve"> </w:t>
      </w:r>
      <w:r w:rsidR="009D6565">
        <w:t>treatment plan</w:t>
      </w:r>
      <w:r>
        <w:t>.</w:t>
      </w:r>
      <w:r w:rsidR="009D6565">
        <w:t xml:space="preserve"> In Intensive Care, communication also involves the patient’s daily evolution.</w:t>
      </w:r>
    </w:p>
    <w:p w14:paraId="56F8ADCA" w14:textId="14D994BD" w:rsidR="00DA73CA" w:rsidRDefault="00DA73CA" w:rsidP="00DA73CA">
      <w:pPr>
        <w:pStyle w:val="Heading3"/>
      </w:pPr>
      <w:r>
        <w:t>6. Effective prioritisation and time management</w:t>
      </w:r>
    </w:p>
    <w:p w14:paraId="682F2B68" w14:textId="794E9B9A" w:rsidR="00633EEA" w:rsidRDefault="00633EEA" w:rsidP="00633EEA">
      <w:r>
        <w:t>Ability to manage time and prioritise effectively.</w:t>
      </w:r>
    </w:p>
    <w:p w14:paraId="3C5B30DA" w14:textId="6119EA87" w:rsidR="00DA73CA" w:rsidRDefault="00DA73CA" w:rsidP="00DA73CA">
      <w:pPr>
        <w:pStyle w:val="Heading3"/>
      </w:pPr>
      <w:r>
        <w:t>7. A</w:t>
      </w:r>
      <w:r w:rsidRPr="00DA73CA">
        <w:t>bility to work collaboratively and cooperatively in a team environment</w:t>
      </w:r>
    </w:p>
    <w:p w14:paraId="1845D49D" w14:textId="77777777" w:rsidR="007D1D6C" w:rsidRDefault="007D1D6C" w:rsidP="007D1D6C">
      <w:pPr>
        <w:rPr>
          <w:shd w:val="clear" w:color="auto" w:fill="FFFFFF"/>
        </w:rPr>
      </w:pPr>
      <w:r>
        <w:rPr>
          <w:shd w:val="clear" w:color="auto" w:fill="FFFFFF"/>
        </w:rPr>
        <w:t xml:space="preserve">I have worked in a large variety of hospitals, from secondary regional hospitals, the largest hospital specialising in oncological diseases in Latin America, ICESP, to both private and public hospitals during the height of the </w:t>
      </w:r>
      <w:r>
        <w:t xml:space="preserve">COVID-19 </w:t>
      </w:r>
      <w:r>
        <w:rPr>
          <w:shd w:val="clear" w:color="auto" w:fill="FFFFFF"/>
        </w:rPr>
        <w:t xml:space="preserve">pandemic. </w:t>
      </w:r>
    </w:p>
    <w:p w14:paraId="49FA47BA" w14:textId="77777777" w:rsidR="007D1D6C" w:rsidRDefault="007D1D6C" w:rsidP="007D1D6C">
      <w:pPr>
        <w:rPr>
          <w:shd w:val="clear" w:color="auto" w:fill="FFFFFF"/>
        </w:rPr>
      </w:pPr>
      <w:r>
        <w:rPr>
          <w:shd w:val="clear" w:color="auto" w:fill="FFFFFF"/>
        </w:rPr>
        <w:t xml:space="preserve">As an emergency medicine registrar and intensive care registrar in an array of hospitals, I had to adapt to rapid changes once the COVID-19 pandemic arrived while taking care of dozens of beds and being this whole time away from my family, all of whom were in Australia. </w:t>
      </w:r>
    </w:p>
    <w:p w14:paraId="219E895B" w14:textId="77777777" w:rsidR="007D1D6C" w:rsidRDefault="007D1D6C" w:rsidP="007D1D6C">
      <w:pPr>
        <w:rPr>
          <w:shd w:val="clear" w:color="auto" w:fill="FFFFFF"/>
        </w:rPr>
      </w:pPr>
      <w:r>
        <w:rPr>
          <w:shd w:val="clear" w:color="auto" w:fill="FFFFFF"/>
        </w:rPr>
        <w:t xml:space="preserve">It took a lot of resilience, compassion and respect for patients for me to persevere for roughly two years in these conditions. However, my deep commitment to patients kept me energised through it all, even though my life was often on the line as I directly performed the most high-risk procedures on COVID-19 patients in the ED and ICU departments, such as intubation. </w:t>
      </w:r>
    </w:p>
    <w:p w14:paraId="5A083948" w14:textId="77777777" w:rsidR="007D1D6C" w:rsidRPr="006E306A" w:rsidRDefault="007D1D6C" w:rsidP="007D1D6C">
      <w:r>
        <w:rPr>
          <w:shd w:val="clear" w:color="auto" w:fill="FFFFFF"/>
        </w:rPr>
        <w:t>Moreover, while I continued teaching and supervising junior doctors, I also collaborated and kindly provided guidance to numerous medical staff from different hospitals and medical professionals not commonly working in the ED and ICU, who were helping the hospitals treat an unprecedented number of patients. Overall, my actions during the pandemic showed my initiative, resilience, unbreakable commitment to patient wellbeing, and deep respect for my colleagues and patients’ families.</w:t>
      </w:r>
    </w:p>
    <w:p w14:paraId="6627487A" w14:textId="5552D634" w:rsidR="00633EEA" w:rsidRDefault="007D1D6C" w:rsidP="007D1D6C">
      <w:pPr>
        <w:pStyle w:val="Heading3"/>
      </w:pPr>
      <w:r>
        <w:t xml:space="preserve">√ </w:t>
      </w:r>
      <w:r w:rsidR="00633EEA">
        <w:t xml:space="preserve">8. Commitment to </w:t>
      </w:r>
      <w:r w:rsidR="00633EEA" w:rsidRPr="007D1D6C">
        <w:t>ongoing</w:t>
      </w:r>
      <w:r w:rsidR="00633EEA">
        <w:t xml:space="preserve"> learning and professional development.</w:t>
      </w:r>
    </w:p>
    <w:p w14:paraId="48671C7F" w14:textId="60E03A05" w:rsidR="007D1D6C" w:rsidRPr="007D1D6C" w:rsidRDefault="007D1D6C" w:rsidP="007D1D6C">
      <w:r>
        <w:t>I routinely participate in continued education activities, including ACLS, ultrasound point of care and ICU updating courses in Brazil. In Australia, the RACGP is my CPD home.</w:t>
      </w:r>
    </w:p>
    <w:p w14:paraId="4D514622" w14:textId="66C39E3D" w:rsidR="00633EEA" w:rsidRDefault="00633EEA" w:rsidP="007D1D6C">
      <w:pPr>
        <w:pStyle w:val="Heading3"/>
      </w:pPr>
      <w:r>
        <w:t>9. Interest in and intention to pursue a medical career in rural and regional Victoria, particularly as a rural</w:t>
      </w:r>
      <w:r w:rsidR="007D1D6C">
        <w:t xml:space="preserve"> </w:t>
      </w:r>
      <w:r>
        <w:t>generalist.</w:t>
      </w:r>
    </w:p>
    <w:sectPr w:rsidR="00633EEA" w:rsidSect="000D289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3789B" w14:textId="77777777" w:rsidR="00DC6515" w:rsidRDefault="00DC6515" w:rsidP="007D1D6C">
      <w:pPr>
        <w:spacing w:before="0" w:after="0"/>
      </w:pPr>
      <w:r>
        <w:separator/>
      </w:r>
    </w:p>
  </w:endnote>
  <w:endnote w:type="continuationSeparator" w:id="0">
    <w:p w14:paraId="4A1A82FC" w14:textId="77777777" w:rsidR="00DC6515" w:rsidRDefault="00DC6515" w:rsidP="007D1D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33101" w14:textId="77777777" w:rsidR="00DC6515" w:rsidRDefault="00DC6515" w:rsidP="007D1D6C">
      <w:pPr>
        <w:spacing w:before="0" w:after="0"/>
      </w:pPr>
      <w:r>
        <w:separator/>
      </w:r>
    </w:p>
  </w:footnote>
  <w:footnote w:type="continuationSeparator" w:id="0">
    <w:p w14:paraId="144402E3" w14:textId="77777777" w:rsidR="00DC6515" w:rsidRDefault="00DC6515" w:rsidP="007D1D6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2FA"/>
    <w:multiLevelType w:val="hybridMultilevel"/>
    <w:tmpl w:val="83F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A5471"/>
    <w:multiLevelType w:val="hybridMultilevel"/>
    <w:tmpl w:val="8180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26060"/>
    <w:multiLevelType w:val="multilevel"/>
    <w:tmpl w:val="1F30E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75DA0"/>
    <w:multiLevelType w:val="multilevel"/>
    <w:tmpl w:val="2F22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128BC"/>
    <w:multiLevelType w:val="hybridMultilevel"/>
    <w:tmpl w:val="CDFC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C325D"/>
    <w:multiLevelType w:val="multilevel"/>
    <w:tmpl w:val="A0FA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059796">
    <w:abstractNumId w:val="0"/>
  </w:num>
  <w:num w:numId="2" w16cid:durableId="184638353">
    <w:abstractNumId w:val="1"/>
  </w:num>
  <w:num w:numId="3" w16cid:durableId="1897012177">
    <w:abstractNumId w:val="4"/>
  </w:num>
  <w:num w:numId="4" w16cid:durableId="1862625379">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2032293362">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10442423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6832782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200438966">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979648552">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333193548">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07284423">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207063894">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503660621">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033532506">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45179478">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76950145">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47325343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590382770">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672248698">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846162958">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597789459">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150877561">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852720122">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454523537">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1858078654">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675378273">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258173415">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1891309787">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140471712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EA"/>
    <w:rsid w:val="000D289A"/>
    <w:rsid w:val="002D2B3E"/>
    <w:rsid w:val="004F16A4"/>
    <w:rsid w:val="00633EEA"/>
    <w:rsid w:val="006C7675"/>
    <w:rsid w:val="006F62D2"/>
    <w:rsid w:val="007D1D6C"/>
    <w:rsid w:val="00806A15"/>
    <w:rsid w:val="00897E75"/>
    <w:rsid w:val="008E1FB8"/>
    <w:rsid w:val="00926647"/>
    <w:rsid w:val="00945493"/>
    <w:rsid w:val="009D1F5D"/>
    <w:rsid w:val="009D6565"/>
    <w:rsid w:val="009F4941"/>
    <w:rsid w:val="00A12D1E"/>
    <w:rsid w:val="00B07E1C"/>
    <w:rsid w:val="00B8269A"/>
    <w:rsid w:val="00BB34FE"/>
    <w:rsid w:val="00C063FB"/>
    <w:rsid w:val="00C82411"/>
    <w:rsid w:val="00DA73CA"/>
    <w:rsid w:val="00DC6515"/>
    <w:rsid w:val="00DD2A5F"/>
    <w:rsid w:val="00DF7FC9"/>
    <w:rsid w:val="00E33846"/>
    <w:rsid w:val="00E82C62"/>
    <w:rsid w:val="00F13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EB6072"/>
  <w15:chartTrackingRefBased/>
  <w15:docId w15:val="{FDA29502-E2EB-2646-B97A-77360DC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62"/>
    <w:pPr>
      <w:spacing w:before="120" w:after="120"/>
    </w:pPr>
    <w:rPr>
      <w:sz w:val="22"/>
    </w:rPr>
  </w:style>
  <w:style w:type="paragraph" w:styleId="Heading1">
    <w:name w:val="heading 1"/>
    <w:basedOn w:val="Normal"/>
    <w:next w:val="Normal"/>
    <w:link w:val="Heading1Char"/>
    <w:uiPriority w:val="9"/>
    <w:qFormat/>
    <w:rsid w:val="00E82C6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3384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B34FE"/>
    <w:pPr>
      <w:keepNext/>
      <w:keepLines/>
      <w:spacing w:before="40" w:after="0"/>
      <w:outlineLvl w:val="2"/>
    </w:pPr>
    <w:rPr>
      <w:rFonts w:asciiTheme="majorHAnsi" w:eastAsiaTheme="majorEastAsia" w:hAnsiTheme="majorHAnsi" w:cstheme="majorBidi"/>
      <w:b/>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6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E82C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C62"/>
    <w:pPr>
      <w:ind w:left="720"/>
      <w:contextualSpacing/>
    </w:pPr>
  </w:style>
  <w:style w:type="character" w:customStyle="1" w:styleId="Heading2Char">
    <w:name w:val="Heading 2 Char"/>
    <w:basedOn w:val="DefaultParagraphFont"/>
    <w:link w:val="Heading2"/>
    <w:uiPriority w:val="9"/>
    <w:rsid w:val="00E33846"/>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B34FE"/>
    <w:rPr>
      <w:rFonts w:asciiTheme="majorHAnsi" w:eastAsiaTheme="majorEastAsia" w:hAnsiTheme="majorHAnsi" w:cstheme="majorBidi"/>
      <w:b/>
      <w:color w:val="1F3763" w:themeColor="accent1" w:themeShade="7F"/>
    </w:rPr>
  </w:style>
  <w:style w:type="paragraph" w:styleId="Header">
    <w:name w:val="header"/>
    <w:basedOn w:val="Normal"/>
    <w:link w:val="HeaderChar"/>
    <w:uiPriority w:val="99"/>
    <w:unhideWhenUsed/>
    <w:rsid w:val="007D1D6C"/>
    <w:pPr>
      <w:tabs>
        <w:tab w:val="center" w:pos="4513"/>
        <w:tab w:val="right" w:pos="9026"/>
      </w:tabs>
      <w:spacing w:before="0" w:after="0"/>
    </w:pPr>
  </w:style>
  <w:style w:type="character" w:customStyle="1" w:styleId="HeaderChar">
    <w:name w:val="Header Char"/>
    <w:basedOn w:val="DefaultParagraphFont"/>
    <w:link w:val="Header"/>
    <w:uiPriority w:val="99"/>
    <w:rsid w:val="007D1D6C"/>
    <w:rPr>
      <w:sz w:val="22"/>
    </w:rPr>
  </w:style>
  <w:style w:type="paragraph" w:styleId="Footer">
    <w:name w:val="footer"/>
    <w:basedOn w:val="Normal"/>
    <w:link w:val="FooterChar"/>
    <w:uiPriority w:val="99"/>
    <w:unhideWhenUsed/>
    <w:rsid w:val="007D1D6C"/>
    <w:pPr>
      <w:tabs>
        <w:tab w:val="center" w:pos="4513"/>
        <w:tab w:val="right" w:pos="9026"/>
      </w:tabs>
      <w:spacing w:before="0" w:after="0"/>
    </w:pPr>
  </w:style>
  <w:style w:type="character" w:customStyle="1" w:styleId="FooterChar">
    <w:name w:val="Footer Char"/>
    <w:basedOn w:val="DefaultParagraphFont"/>
    <w:link w:val="Footer"/>
    <w:uiPriority w:val="99"/>
    <w:rsid w:val="007D1D6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21232">
      <w:bodyDiv w:val="1"/>
      <w:marLeft w:val="0"/>
      <w:marRight w:val="0"/>
      <w:marTop w:val="0"/>
      <w:marBottom w:val="0"/>
      <w:divBdr>
        <w:top w:val="none" w:sz="0" w:space="0" w:color="auto"/>
        <w:left w:val="none" w:sz="0" w:space="0" w:color="auto"/>
        <w:bottom w:val="none" w:sz="0" w:space="0" w:color="auto"/>
        <w:right w:val="none" w:sz="0" w:space="0" w:color="auto"/>
      </w:divBdr>
      <w:divsChild>
        <w:div w:id="1957250562">
          <w:marLeft w:val="0"/>
          <w:marRight w:val="0"/>
          <w:marTop w:val="0"/>
          <w:marBottom w:val="0"/>
          <w:divBdr>
            <w:top w:val="none" w:sz="0" w:space="0" w:color="auto"/>
            <w:left w:val="none" w:sz="0" w:space="0" w:color="auto"/>
            <w:bottom w:val="none" w:sz="0" w:space="0" w:color="auto"/>
            <w:right w:val="none" w:sz="0" w:space="0" w:color="auto"/>
          </w:divBdr>
        </w:div>
        <w:div w:id="1677537073">
          <w:marLeft w:val="0"/>
          <w:marRight w:val="0"/>
          <w:marTop w:val="0"/>
          <w:marBottom w:val="0"/>
          <w:divBdr>
            <w:top w:val="none" w:sz="0" w:space="0" w:color="auto"/>
            <w:left w:val="none" w:sz="0" w:space="0" w:color="auto"/>
            <w:bottom w:val="none" w:sz="0" w:space="0" w:color="auto"/>
            <w:right w:val="none" w:sz="0" w:space="0" w:color="auto"/>
          </w:divBdr>
        </w:div>
        <w:div w:id="186334166">
          <w:marLeft w:val="0"/>
          <w:marRight w:val="0"/>
          <w:marTop w:val="0"/>
          <w:marBottom w:val="0"/>
          <w:divBdr>
            <w:top w:val="none" w:sz="0" w:space="0" w:color="auto"/>
            <w:left w:val="none" w:sz="0" w:space="0" w:color="auto"/>
            <w:bottom w:val="none" w:sz="0" w:space="0" w:color="auto"/>
            <w:right w:val="none" w:sz="0" w:space="0" w:color="auto"/>
          </w:divBdr>
        </w:div>
      </w:divsChild>
    </w:div>
    <w:div w:id="631637660">
      <w:bodyDiv w:val="1"/>
      <w:marLeft w:val="0"/>
      <w:marRight w:val="0"/>
      <w:marTop w:val="0"/>
      <w:marBottom w:val="0"/>
      <w:divBdr>
        <w:top w:val="none" w:sz="0" w:space="0" w:color="auto"/>
        <w:left w:val="none" w:sz="0" w:space="0" w:color="auto"/>
        <w:bottom w:val="none" w:sz="0" w:space="0" w:color="auto"/>
        <w:right w:val="none" w:sz="0" w:space="0" w:color="auto"/>
      </w:divBdr>
    </w:div>
    <w:div w:id="1679694696">
      <w:bodyDiv w:val="1"/>
      <w:marLeft w:val="0"/>
      <w:marRight w:val="0"/>
      <w:marTop w:val="0"/>
      <w:marBottom w:val="0"/>
      <w:divBdr>
        <w:top w:val="none" w:sz="0" w:space="0" w:color="auto"/>
        <w:left w:val="none" w:sz="0" w:space="0" w:color="auto"/>
        <w:bottom w:val="none" w:sz="0" w:space="0" w:color="auto"/>
        <w:right w:val="none" w:sz="0" w:space="0" w:color="auto"/>
      </w:divBdr>
    </w:div>
    <w:div w:id="1778795041">
      <w:bodyDiv w:val="1"/>
      <w:marLeft w:val="0"/>
      <w:marRight w:val="0"/>
      <w:marTop w:val="0"/>
      <w:marBottom w:val="0"/>
      <w:divBdr>
        <w:top w:val="none" w:sz="0" w:space="0" w:color="auto"/>
        <w:left w:val="none" w:sz="0" w:space="0" w:color="auto"/>
        <w:bottom w:val="none" w:sz="0" w:space="0" w:color="auto"/>
        <w:right w:val="none" w:sz="0" w:space="0" w:color="auto"/>
      </w:divBdr>
      <w:divsChild>
        <w:div w:id="1272544069">
          <w:marLeft w:val="0"/>
          <w:marRight w:val="0"/>
          <w:marTop w:val="0"/>
          <w:marBottom w:val="0"/>
          <w:divBdr>
            <w:top w:val="none" w:sz="0" w:space="0" w:color="auto"/>
            <w:left w:val="none" w:sz="0" w:space="0" w:color="auto"/>
            <w:bottom w:val="none" w:sz="0" w:space="0" w:color="auto"/>
            <w:right w:val="none" w:sz="0" w:space="0" w:color="auto"/>
          </w:divBdr>
        </w:div>
        <w:div w:id="746417176">
          <w:marLeft w:val="0"/>
          <w:marRight w:val="0"/>
          <w:marTop w:val="0"/>
          <w:marBottom w:val="0"/>
          <w:divBdr>
            <w:top w:val="none" w:sz="0" w:space="0" w:color="auto"/>
            <w:left w:val="none" w:sz="0" w:space="0" w:color="auto"/>
            <w:bottom w:val="none" w:sz="0" w:space="0" w:color="auto"/>
            <w:right w:val="none" w:sz="0" w:space="0" w:color="auto"/>
          </w:divBdr>
        </w:div>
        <w:div w:id="105779477">
          <w:marLeft w:val="0"/>
          <w:marRight w:val="0"/>
          <w:marTop w:val="0"/>
          <w:marBottom w:val="0"/>
          <w:divBdr>
            <w:top w:val="none" w:sz="0" w:space="0" w:color="auto"/>
            <w:left w:val="none" w:sz="0" w:space="0" w:color="auto"/>
            <w:bottom w:val="none" w:sz="0" w:space="0" w:color="auto"/>
            <w:right w:val="none" w:sz="0" w:space="0" w:color="auto"/>
          </w:divBdr>
        </w:div>
      </w:divsChild>
    </w:div>
    <w:div w:id="1821262117">
      <w:bodyDiv w:val="1"/>
      <w:marLeft w:val="0"/>
      <w:marRight w:val="0"/>
      <w:marTop w:val="0"/>
      <w:marBottom w:val="0"/>
      <w:divBdr>
        <w:top w:val="none" w:sz="0" w:space="0" w:color="auto"/>
        <w:left w:val="none" w:sz="0" w:space="0" w:color="auto"/>
        <w:bottom w:val="none" w:sz="0" w:space="0" w:color="auto"/>
        <w:right w:val="none" w:sz="0" w:space="0" w:color="auto"/>
      </w:divBdr>
    </w:div>
    <w:div w:id="1907491322">
      <w:bodyDiv w:val="1"/>
      <w:marLeft w:val="0"/>
      <w:marRight w:val="0"/>
      <w:marTop w:val="0"/>
      <w:marBottom w:val="0"/>
      <w:divBdr>
        <w:top w:val="none" w:sz="0" w:space="0" w:color="auto"/>
        <w:left w:val="none" w:sz="0" w:space="0" w:color="auto"/>
        <w:bottom w:val="none" w:sz="0" w:space="0" w:color="auto"/>
        <w:right w:val="none" w:sz="0" w:space="0" w:color="auto"/>
      </w:divBdr>
      <w:divsChild>
        <w:div w:id="741176345">
          <w:marLeft w:val="0"/>
          <w:marRight w:val="0"/>
          <w:marTop w:val="0"/>
          <w:marBottom w:val="0"/>
          <w:divBdr>
            <w:top w:val="none" w:sz="0" w:space="0" w:color="auto"/>
            <w:left w:val="none" w:sz="0" w:space="0" w:color="auto"/>
            <w:bottom w:val="none" w:sz="0" w:space="0" w:color="auto"/>
            <w:right w:val="none" w:sz="0" w:space="0" w:color="auto"/>
          </w:divBdr>
          <w:divsChild>
            <w:div w:id="1927498605">
              <w:marLeft w:val="0"/>
              <w:marRight w:val="0"/>
              <w:marTop w:val="0"/>
              <w:marBottom w:val="0"/>
              <w:divBdr>
                <w:top w:val="none" w:sz="0" w:space="0" w:color="auto"/>
                <w:left w:val="none" w:sz="0" w:space="0" w:color="auto"/>
                <w:bottom w:val="none" w:sz="0" w:space="0" w:color="auto"/>
                <w:right w:val="none" w:sz="0" w:space="0" w:color="auto"/>
              </w:divBdr>
            </w:div>
          </w:divsChild>
        </w:div>
        <w:div w:id="261646573">
          <w:marLeft w:val="0"/>
          <w:marRight w:val="0"/>
          <w:marTop w:val="0"/>
          <w:marBottom w:val="0"/>
          <w:divBdr>
            <w:top w:val="none" w:sz="0" w:space="0" w:color="auto"/>
            <w:left w:val="none" w:sz="0" w:space="0" w:color="auto"/>
            <w:bottom w:val="none" w:sz="0" w:space="0" w:color="auto"/>
            <w:right w:val="none" w:sz="0" w:space="0" w:color="auto"/>
          </w:divBdr>
          <w:divsChild>
            <w:div w:id="5424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103">
      <w:bodyDiv w:val="1"/>
      <w:marLeft w:val="0"/>
      <w:marRight w:val="0"/>
      <w:marTop w:val="0"/>
      <w:marBottom w:val="0"/>
      <w:divBdr>
        <w:top w:val="none" w:sz="0" w:space="0" w:color="auto"/>
        <w:left w:val="none" w:sz="0" w:space="0" w:color="auto"/>
        <w:bottom w:val="none" w:sz="0" w:space="0" w:color="auto"/>
        <w:right w:val="none" w:sz="0" w:space="0" w:color="auto"/>
      </w:divBdr>
      <w:divsChild>
        <w:div w:id="439953398">
          <w:marLeft w:val="0"/>
          <w:marRight w:val="0"/>
          <w:marTop w:val="0"/>
          <w:marBottom w:val="0"/>
          <w:divBdr>
            <w:top w:val="none" w:sz="0" w:space="0" w:color="auto"/>
            <w:left w:val="none" w:sz="0" w:space="0" w:color="auto"/>
            <w:bottom w:val="none" w:sz="0" w:space="0" w:color="auto"/>
            <w:right w:val="none" w:sz="0" w:space="0" w:color="auto"/>
          </w:divBdr>
          <w:divsChild>
            <w:div w:id="567613592">
              <w:marLeft w:val="0"/>
              <w:marRight w:val="0"/>
              <w:marTop w:val="0"/>
              <w:marBottom w:val="0"/>
              <w:divBdr>
                <w:top w:val="none" w:sz="0" w:space="0" w:color="auto"/>
                <w:left w:val="none" w:sz="0" w:space="0" w:color="auto"/>
                <w:bottom w:val="none" w:sz="0" w:space="0" w:color="auto"/>
                <w:right w:val="none" w:sz="0" w:space="0" w:color="auto"/>
              </w:divBdr>
            </w:div>
          </w:divsChild>
        </w:div>
        <w:div w:id="366805135">
          <w:marLeft w:val="0"/>
          <w:marRight w:val="0"/>
          <w:marTop w:val="0"/>
          <w:marBottom w:val="0"/>
          <w:divBdr>
            <w:top w:val="none" w:sz="0" w:space="0" w:color="auto"/>
            <w:left w:val="none" w:sz="0" w:space="0" w:color="auto"/>
            <w:bottom w:val="none" w:sz="0" w:space="0" w:color="auto"/>
            <w:right w:val="none" w:sz="0" w:space="0" w:color="auto"/>
          </w:divBdr>
          <w:divsChild>
            <w:div w:id="253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f/Library/Group%20Containers/UBF8T346G9.Office/User%20Content.localized/Templates.localized/Raf.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Raf.dotm</Template>
  <TotalTime>64</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Peixoto de Azevedo</dc:creator>
  <cp:keywords/>
  <dc:description/>
  <cp:lastModifiedBy>Rafael Azevedo</cp:lastModifiedBy>
  <cp:revision>2</cp:revision>
  <dcterms:created xsi:type="dcterms:W3CDTF">2025-01-03T01:26:00Z</dcterms:created>
  <dcterms:modified xsi:type="dcterms:W3CDTF">2025-01-03T02:52:00Z</dcterms:modified>
</cp:coreProperties>
</file>